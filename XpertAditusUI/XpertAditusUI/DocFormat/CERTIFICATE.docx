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459B" w14:textId="77777777" w:rsidR="007C7831" w:rsidRDefault="000537A1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65E3032A" wp14:editId="4944329B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399" cy="7781459"/>
                <wp:effectExtent l="0" t="0" r="635" b="0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399" cy="7781459"/>
                          <a:chOff x="0" y="0"/>
                          <a:chExt cx="10058401" cy="7782054"/>
                        </a:xfrm>
                      </wpg:grpSpPr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ED5FD" id="Group 2" o:spid="_x0000_s1026" alt="&quot;&quot;" style="position:absolute;margin-left:-35pt;margin-top:-35pt;width:11in;height:612.7pt;z-index:-25165926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">
                <v:shape id="Shape" o:spid="_x0000_s1027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8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29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0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1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2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3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4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5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6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7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8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1389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9"/>
        <w:gridCol w:w="730"/>
        <w:gridCol w:w="1439"/>
        <w:gridCol w:w="1439"/>
        <w:gridCol w:w="78"/>
        <w:gridCol w:w="2976"/>
        <w:gridCol w:w="142"/>
        <w:gridCol w:w="2977"/>
        <w:gridCol w:w="283"/>
        <w:gridCol w:w="739"/>
        <w:gridCol w:w="537"/>
        <w:gridCol w:w="902"/>
        <w:gridCol w:w="20"/>
        <w:gridCol w:w="899"/>
        <w:gridCol w:w="22"/>
      </w:tblGrid>
      <w:tr w:rsidR="00C46B32" w14:paraId="1CEEAFA1" w14:textId="77777777" w:rsidTr="001A7D84">
        <w:trPr>
          <w:trHeight w:val="2716"/>
        </w:trPr>
        <w:tc>
          <w:tcPr>
            <w:tcW w:w="1439" w:type="dxa"/>
            <w:gridSpan w:val="2"/>
          </w:tcPr>
          <w:p w14:paraId="6CC7290B" w14:textId="77777777" w:rsidR="00C46B32" w:rsidRDefault="00C46B32" w:rsidP="00D15D4D"/>
        </w:tc>
        <w:tc>
          <w:tcPr>
            <w:tcW w:w="12431" w:type="dxa"/>
            <w:gridSpan w:val="12"/>
            <w:vAlign w:val="center"/>
          </w:tcPr>
          <w:p w14:paraId="2F7E6DC1" w14:textId="473C8A66" w:rsidR="00C46B32" w:rsidRDefault="007D4116" w:rsidP="00D15D4D">
            <w:pPr>
              <w:pStyle w:val="Heading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1310" behindDoc="0" locked="0" layoutInCell="1" allowOverlap="1" wp14:anchorId="49228C71" wp14:editId="5CBE0A00">
                  <wp:simplePos x="0" y="0"/>
                  <wp:positionH relativeFrom="column">
                    <wp:posOffset>2733040</wp:posOffset>
                  </wp:positionH>
                  <wp:positionV relativeFrom="paragraph">
                    <wp:posOffset>-123190</wp:posOffset>
                  </wp:positionV>
                  <wp:extent cx="1947545" cy="169735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15" t="6949" r="17767" b="16306"/>
                          <a:stretch/>
                        </pic:blipFill>
                        <pic:spPr bwMode="auto">
                          <a:xfrm>
                            <a:off x="0" y="0"/>
                            <a:ext cx="1947545" cy="169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" w:type="dxa"/>
          </w:tcPr>
          <w:p w14:paraId="2045482D" w14:textId="77777777" w:rsidR="00C46B32" w:rsidRDefault="00C46B32" w:rsidP="00D15D4D"/>
        </w:tc>
      </w:tr>
      <w:tr w:rsidR="007D4116" w14:paraId="2FFF1FE2" w14:textId="77777777" w:rsidTr="007D4116">
        <w:trPr>
          <w:trHeight w:val="1118"/>
        </w:trPr>
        <w:tc>
          <w:tcPr>
            <w:tcW w:w="1439" w:type="dxa"/>
            <w:gridSpan w:val="2"/>
          </w:tcPr>
          <w:p w14:paraId="66A9B857" w14:textId="77777777" w:rsidR="007D4116" w:rsidRDefault="007D4116" w:rsidP="00D15D4D"/>
        </w:tc>
        <w:tc>
          <w:tcPr>
            <w:tcW w:w="12431" w:type="dxa"/>
            <w:gridSpan w:val="12"/>
            <w:vAlign w:val="center"/>
          </w:tcPr>
          <w:p w14:paraId="1811BDD8" w14:textId="4C5E21B9" w:rsidR="007D4116" w:rsidRPr="007D4116" w:rsidRDefault="007D4116" w:rsidP="007D4116">
            <w:pPr>
              <w:pStyle w:val="Heading1"/>
              <w:jc w:val="center"/>
            </w:pPr>
            <w:r w:rsidRPr="007D4116">
              <w:rPr>
                <w:sz w:val="80"/>
                <w:szCs w:val="34"/>
              </w:rPr>
              <w:t>Certificate of Achievement</w:t>
            </w:r>
          </w:p>
        </w:tc>
        <w:tc>
          <w:tcPr>
            <w:tcW w:w="22" w:type="dxa"/>
          </w:tcPr>
          <w:p w14:paraId="7BACD1F2" w14:textId="77777777" w:rsidR="007D4116" w:rsidRDefault="007D4116" w:rsidP="00D15D4D"/>
        </w:tc>
      </w:tr>
      <w:tr w:rsidR="00292168" w14:paraId="021DB27F" w14:textId="77777777" w:rsidTr="001A7D84">
        <w:trPr>
          <w:gridAfter w:val="2"/>
          <w:wAfter w:w="921" w:type="dxa"/>
        </w:trPr>
        <w:tc>
          <w:tcPr>
            <w:tcW w:w="1439" w:type="dxa"/>
            <w:gridSpan w:val="2"/>
          </w:tcPr>
          <w:p w14:paraId="7A8569F3" w14:textId="77777777" w:rsidR="00292168" w:rsidRDefault="00292168" w:rsidP="00D15D4D"/>
        </w:tc>
        <w:tc>
          <w:tcPr>
            <w:tcW w:w="11512" w:type="dxa"/>
            <w:gridSpan w:val="10"/>
          </w:tcPr>
          <w:p w14:paraId="52784A5F" w14:textId="376447C1" w:rsidR="007D4116" w:rsidRDefault="007D4116" w:rsidP="00D15D4D">
            <w:pPr>
              <w:pStyle w:val="Heading1Alt"/>
            </w:pPr>
            <w:r w:rsidRPr="007D4116">
              <w:rPr>
                <w:noProof/>
                <w:sz w:val="80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3358" behindDoc="1" locked="0" layoutInCell="1" allowOverlap="1" wp14:anchorId="619E3581" wp14:editId="0D55362F">
                      <wp:simplePos x="0" y="0"/>
                      <wp:positionH relativeFrom="column">
                        <wp:posOffset>2239985</wp:posOffset>
                      </wp:positionH>
                      <wp:positionV relativeFrom="paragraph">
                        <wp:posOffset>195883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BCA0370" w14:textId="77777777" w:rsidR="007D4116" w:rsidRDefault="0007131E" w:rsidP="007D4116">
                                  <w:pPr>
                                    <w:jc w:val="center"/>
                                  </w:pPr>
                                  <w:sdt>
                                    <w:sdtPr>
                                      <w:id w:val="2065522394"/>
                                      <w:placeholder>
                                        <w:docPart w:val="4A3D5AFB439E443EBB477251F69B5561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="007D4116" w:rsidRPr="00292168">
                                        <w:t>THIS ACKNOWLEDGES THAT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E3581" id="Rectangle 22" o:spid="_x0000_s1026" alt="&quot;&quot;" style="position:absolute;left:0;text-align:left;margin-left:176.4pt;margin-top:15.4pt;width:212pt;height:21pt;z-index:-2516531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>
                        <w:txbxContent>
                          <w:p w14:paraId="6BCA0370" w14:textId="77777777" w:rsidR="007D4116" w:rsidRDefault="00EA4C8D" w:rsidP="007D4116">
                            <w:pPr>
                              <w:jc w:val="center"/>
                            </w:pPr>
                            <w:sdt>
                              <w:sdtPr>
                                <w:id w:val="2065522394"/>
                                <w:placeholder>
                                  <w:docPart w:val="4A3D5AFB439E443EBB477251F69B556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7D4116" w:rsidRPr="00292168">
                                  <w:t>THIS ACKNOWLEDGES THAT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3E9852" w14:textId="0A7007EA" w:rsidR="00292168" w:rsidRDefault="007D4116" w:rsidP="00D15D4D">
            <w:pPr>
              <w:pStyle w:val="Heading1Alt"/>
            </w:pPr>
            <w:r>
              <w:t xml:space="preserve"> </w:t>
            </w:r>
            <w:r w:rsidR="00184510">
              <w:t>[NAME]</w:t>
            </w:r>
          </w:p>
        </w:tc>
        <w:tc>
          <w:tcPr>
            <w:tcW w:w="20" w:type="dxa"/>
          </w:tcPr>
          <w:p w14:paraId="5B66642B" w14:textId="77777777" w:rsidR="00292168" w:rsidRDefault="00292168" w:rsidP="00D15D4D"/>
        </w:tc>
      </w:tr>
      <w:tr w:rsidR="00292168" w14:paraId="65B05040" w14:textId="77777777" w:rsidTr="001A7D84">
        <w:trPr>
          <w:gridAfter w:val="4"/>
          <w:wAfter w:w="1843" w:type="dxa"/>
        </w:trPr>
        <w:tc>
          <w:tcPr>
            <w:tcW w:w="2878" w:type="dxa"/>
            <w:gridSpan w:val="3"/>
          </w:tcPr>
          <w:p w14:paraId="485562B1" w14:textId="77777777" w:rsidR="00292168" w:rsidRDefault="00292168" w:rsidP="00D15D4D"/>
        </w:tc>
        <w:tc>
          <w:tcPr>
            <w:tcW w:w="1517" w:type="dxa"/>
            <w:gridSpan w:val="2"/>
          </w:tcPr>
          <w:p w14:paraId="0EB7EEC2" w14:textId="77777777" w:rsidR="00292168" w:rsidRDefault="00C46B32" w:rsidP="00D15D4D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443E93D0" wp14:editId="34ACD2EB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CCAB8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Y4Ls0/gCAADsBgAADgAAAAAAAAAAAAAAAAAuAgAAZHJzL2Uyb0RvYy54bWxQSwECLQAUAAYACAAA&#10;ACEAcuUC194AAAAJAQAADwAAAAAAAAAAAAAAAABS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976" w:type="dxa"/>
          </w:tcPr>
          <w:p w14:paraId="414F3369" w14:textId="6B2977BD" w:rsidR="00292168" w:rsidRDefault="00292168" w:rsidP="00D15D4D"/>
        </w:tc>
        <w:tc>
          <w:tcPr>
            <w:tcW w:w="4141" w:type="dxa"/>
            <w:gridSpan w:val="4"/>
          </w:tcPr>
          <w:p w14:paraId="1674200F" w14:textId="65E2555E" w:rsidR="00292168" w:rsidRDefault="00292168" w:rsidP="00D15D4D"/>
        </w:tc>
        <w:tc>
          <w:tcPr>
            <w:tcW w:w="537" w:type="dxa"/>
          </w:tcPr>
          <w:p w14:paraId="7FFE9BEA" w14:textId="77777777" w:rsidR="00292168" w:rsidRDefault="00292168" w:rsidP="00D15D4D"/>
        </w:tc>
      </w:tr>
      <w:tr w:rsidR="005B09BE" w14:paraId="508E03AB" w14:textId="77777777" w:rsidTr="001A7D84">
        <w:trPr>
          <w:gridAfter w:val="4"/>
          <w:wAfter w:w="1843" w:type="dxa"/>
          <w:trHeight w:val="342"/>
        </w:trPr>
        <w:tc>
          <w:tcPr>
            <w:tcW w:w="2878" w:type="dxa"/>
            <w:gridSpan w:val="3"/>
          </w:tcPr>
          <w:p w14:paraId="380384FC" w14:textId="77777777" w:rsidR="005B09BE" w:rsidRDefault="005B09BE" w:rsidP="00D15D4D"/>
        </w:tc>
        <w:tc>
          <w:tcPr>
            <w:tcW w:w="8634" w:type="dxa"/>
            <w:gridSpan w:val="7"/>
            <w:vAlign w:val="center"/>
          </w:tcPr>
          <w:p w14:paraId="7A119A4D" w14:textId="37681EBE" w:rsidR="005B09BE" w:rsidRDefault="0007131E" w:rsidP="00D15D4D">
            <w:pPr>
              <w:pStyle w:val="Heading2"/>
            </w:pPr>
            <w:sdt>
              <w:sdtPr>
                <w:id w:val="604704577"/>
                <w:placeholder>
                  <w:docPart w:val="D02570CA487B40A8A6112A386BF2C8FB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537" w:type="dxa"/>
          </w:tcPr>
          <w:p w14:paraId="10596540" w14:textId="77777777" w:rsidR="005B09BE" w:rsidRDefault="005B09BE" w:rsidP="00D15D4D"/>
        </w:tc>
      </w:tr>
      <w:tr w:rsidR="005B09BE" w14:paraId="0762B48A" w14:textId="77777777" w:rsidTr="001A7D84">
        <w:trPr>
          <w:gridAfter w:val="4"/>
          <w:wAfter w:w="1843" w:type="dxa"/>
          <w:trHeight w:val="412"/>
        </w:trPr>
        <w:tc>
          <w:tcPr>
            <w:tcW w:w="2878" w:type="dxa"/>
            <w:gridSpan w:val="3"/>
          </w:tcPr>
          <w:p w14:paraId="732F9288" w14:textId="77777777" w:rsidR="005B09BE" w:rsidRDefault="005B09BE" w:rsidP="00D15D4D"/>
        </w:tc>
        <w:tc>
          <w:tcPr>
            <w:tcW w:w="8634" w:type="dxa"/>
            <w:gridSpan w:val="7"/>
            <w:vAlign w:val="center"/>
          </w:tcPr>
          <w:p w14:paraId="03155C54" w14:textId="77777777" w:rsidR="005B09BE" w:rsidRPr="005B09BE" w:rsidRDefault="005B09BE" w:rsidP="00D15D4D">
            <w:pPr>
              <w:pStyle w:val="Heading2"/>
            </w:pPr>
          </w:p>
        </w:tc>
        <w:tc>
          <w:tcPr>
            <w:tcW w:w="537" w:type="dxa"/>
          </w:tcPr>
          <w:p w14:paraId="6583ABCD" w14:textId="77777777" w:rsidR="005B09BE" w:rsidRDefault="005B09BE" w:rsidP="00D15D4D"/>
        </w:tc>
      </w:tr>
      <w:tr w:rsidR="005B09BE" w14:paraId="40C97BFF" w14:textId="77777777" w:rsidTr="001A7D84">
        <w:trPr>
          <w:gridAfter w:val="4"/>
          <w:wAfter w:w="1843" w:type="dxa"/>
          <w:trHeight w:val="582"/>
        </w:trPr>
        <w:tc>
          <w:tcPr>
            <w:tcW w:w="2878" w:type="dxa"/>
            <w:gridSpan w:val="3"/>
          </w:tcPr>
          <w:p w14:paraId="70B4CD2C" w14:textId="77777777" w:rsidR="005B09BE" w:rsidRDefault="005B09BE" w:rsidP="00D15D4D"/>
        </w:tc>
        <w:tc>
          <w:tcPr>
            <w:tcW w:w="8634" w:type="dxa"/>
            <w:gridSpan w:val="7"/>
            <w:tcBorders>
              <w:bottom w:val="single" w:sz="8" w:space="0" w:color="C08937" w:themeColor="accent1"/>
            </w:tcBorders>
            <w:vAlign w:val="center"/>
          </w:tcPr>
          <w:p w14:paraId="63301648" w14:textId="0E513367" w:rsidR="005B09BE" w:rsidRPr="005B09BE" w:rsidRDefault="007D4116" w:rsidP="00D15D4D">
            <w:pPr>
              <w:pStyle w:val="Heading3"/>
            </w:pPr>
            <w:r>
              <w:t xml:space="preserve">Certificate Course in </w:t>
            </w:r>
            <w:r w:rsidR="00184510">
              <w:t>[COURSE]</w:t>
            </w:r>
          </w:p>
        </w:tc>
        <w:tc>
          <w:tcPr>
            <w:tcW w:w="537" w:type="dxa"/>
          </w:tcPr>
          <w:p w14:paraId="46D3A764" w14:textId="77777777" w:rsidR="005B09BE" w:rsidRDefault="005B09BE" w:rsidP="00D15D4D"/>
        </w:tc>
      </w:tr>
      <w:tr w:rsidR="005B09BE" w14:paraId="1155036C" w14:textId="77777777" w:rsidTr="001A7D84">
        <w:trPr>
          <w:gridAfter w:val="4"/>
          <w:wAfter w:w="1843" w:type="dxa"/>
          <w:trHeight w:val="733"/>
        </w:trPr>
        <w:tc>
          <w:tcPr>
            <w:tcW w:w="2878" w:type="dxa"/>
            <w:gridSpan w:val="3"/>
          </w:tcPr>
          <w:p w14:paraId="0CA6C938" w14:textId="1AC9F087" w:rsidR="005B09BE" w:rsidRDefault="005B09BE" w:rsidP="00D15D4D"/>
        </w:tc>
        <w:tc>
          <w:tcPr>
            <w:tcW w:w="8634" w:type="dxa"/>
            <w:gridSpan w:val="7"/>
            <w:tcBorders>
              <w:top w:val="single" w:sz="8" w:space="0" w:color="C08937" w:themeColor="accent1"/>
            </w:tcBorders>
            <w:vAlign w:val="center"/>
          </w:tcPr>
          <w:p w14:paraId="003CE616" w14:textId="55A563E7" w:rsidR="005B09BE" w:rsidRDefault="005B09BE" w:rsidP="00D15D4D">
            <w:pPr>
              <w:pStyle w:val="Heading2"/>
            </w:pPr>
          </w:p>
          <w:p w14:paraId="7F4E9CCB" w14:textId="77777777" w:rsidR="000537A1" w:rsidRPr="000537A1" w:rsidRDefault="000537A1" w:rsidP="00D15D4D"/>
          <w:p w14:paraId="75822C2D" w14:textId="7DF37783" w:rsidR="000537A1" w:rsidRPr="000537A1" w:rsidRDefault="000537A1" w:rsidP="00D15D4D"/>
        </w:tc>
        <w:tc>
          <w:tcPr>
            <w:tcW w:w="537" w:type="dxa"/>
          </w:tcPr>
          <w:p w14:paraId="1DE5BB74" w14:textId="77777777" w:rsidR="005B09BE" w:rsidRDefault="005B09BE" w:rsidP="00D15D4D"/>
        </w:tc>
      </w:tr>
      <w:tr w:rsidR="001A7D84" w14:paraId="0DAAD935" w14:textId="77777777" w:rsidTr="001A7D84">
        <w:trPr>
          <w:trHeight w:val="666"/>
        </w:trPr>
        <w:tc>
          <w:tcPr>
            <w:tcW w:w="709" w:type="dxa"/>
            <w:vAlign w:val="center"/>
          </w:tcPr>
          <w:p w14:paraId="0570F525" w14:textId="77777777" w:rsidR="001A7D84" w:rsidRDefault="001A7D84" w:rsidP="001A7D84">
            <w:pPr>
              <w:jc w:val="center"/>
            </w:pPr>
          </w:p>
        </w:tc>
        <w:tc>
          <w:tcPr>
            <w:tcW w:w="3608" w:type="dxa"/>
            <w:gridSpan w:val="3"/>
            <w:tcBorders>
              <w:bottom w:val="single" w:sz="8" w:space="0" w:color="C08937" w:themeColor="accent1"/>
            </w:tcBorders>
            <w:vAlign w:val="center"/>
          </w:tcPr>
          <w:p w14:paraId="597934AD" w14:textId="4883E2EC" w:rsidR="001A7D84" w:rsidRPr="001A7D84" w:rsidRDefault="00184510" w:rsidP="001A7D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[DATE]</w:t>
            </w:r>
          </w:p>
        </w:tc>
        <w:tc>
          <w:tcPr>
            <w:tcW w:w="78" w:type="dxa"/>
            <w:vAlign w:val="center"/>
          </w:tcPr>
          <w:p w14:paraId="19E6BF72" w14:textId="77777777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6" w:type="dxa"/>
            <w:tcBorders>
              <w:bottom w:val="single" w:sz="8" w:space="0" w:color="C08937" w:themeColor="accent1"/>
            </w:tcBorders>
            <w:vAlign w:val="center"/>
          </w:tcPr>
          <w:p w14:paraId="71B590CB" w14:textId="6FFDB827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  <w:r w:rsidRPr="001A7D84">
              <w:rPr>
                <w:sz w:val="22"/>
                <w:szCs w:val="22"/>
              </w:rPr>
              <w:t>Sign</w:t>
            </w:r>
          </w:p>
        </w:tc>
        <w:tc>
          <w:tcPr>
            <w:tcW w:w="142" w:type="dxa"/>
            <w:vAlign w:val="center"/>
          </w:tcPr>
          <w:p w14:paraId="79F78CFC" w14:textId="77777777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8" w:space="0" w:color="C08937" w:themeColor="accent1"/>
            </w:tcBorders>
            <w:vAlign w:val="center"/>
          </w:tcPr>
          <w:p w14:paraId="45CD2013" w14:textId="2AEEA573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  <w:r w:rsidRPr="001A7D84">
              <w:rPr>
                <w:sz w:val="22"/>
                <w:szCs w:val="22"/>
              </w:rPr>
              <w:t>Sign</w:t>
            </w:r>
          </w:p>
        </w:tc>
        <w:tc>
          <w:tcPr>
            <w:tcW w:w="283" w:type="dxa"/>
            <w:vAlign w:val="center"/>
          </w:tcPr>
          <w:p w14:paraId="29647A18" w14:textId="77777777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gridSpan w:val="6"/>
            <w:tcBorders>
              <w:bottom w:val="single" w:sz="8" w:space="0" w:color="C08937" w:themeColor="accent1"/>
            </w:tcBorders>
            <w:vAlign w:val="center"/>
          </w:tcPr>
          <w:p w14:paraId="444B2FC9" w14:textId="04E9CD49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  <w:r w:rsidRPr="001A7D84">
              <w:rPr>
                <w:sz w:val="22"/>
                <w:szCs w:val="22"/>
              </w:rPr>
              <w:t>&lt;</w:t>
            </w:r>
            <w:r w:rsidR="007D4116">
              <w:rPr>
                <w:sz w:val="22"/>
                <w:szCs w:val="22"/>
              </w:rPr>
              <w:t>AFIML-2021-CCM-1234</w:t>
            </w:r>
            <w:r w:rsidRPr="001A7D84">
              <w:rPr>
                <w:sz w:val="22"/>
                <w:szCs w:val="22"/>
              </w:rPr>
              <w:t>&gt;</w:t>
            </w:r>
          </w:p>
        </w:tc>
      </w:tr>
      <w:tr w:rsidR="001A7D84" w14:paraId="798F4D1F" w14:textId="77777777" w:rsidTr="001A7D84">
        <w:trPr>
          <w:trHeight w:val="666"/>
        </w:trPr>
        <w:tc>
          <w:tcPr>
            <w:tcW w:w="709" w:type="dxa"/>
            <w:vAlign w:val="center"/>
          </w:tcPr>
          <w:p w14:paraId="5F8680A3" w14:textId="77777777" w:rsidR="001A7D84" w:rsidRDefault="001A7D84" w:rsidP="001A7D84">
            <w:pPr>
              <w:jc w:val="center"/>
            </w:pPr>
          </w:p>
        </w:tc>
        <w:tc>
          <w:tcPr>
            <w:tcW w:w="3608" w:type="dxa"/>
            <w:gridSpan w:val="3"/>
            <w:tcBorders>
              <w:bottom w:val="nil"/>
            </w:tcBorders>
            <w:vAlign w:val="center"/>
          </w:tcPr>
          <w:p w14:paraId="4601D4EA" w14:textId="2A55F3B5" w:rsidR="001A7D84" w:rsidRPr="001A7D84" w:rsidRDefault="0007131E" w:rsidP="001A7D84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922110409"/>
                <w:placeholder>
                  <w:docPart w:val="507DE08B99244F21B231C548A313F6DF"/>
                </w:placeholder>
                <w15:appearance w15:val="hidden"/>
              </w:sdtPr>
              <w:sdtEndPr/>
              <w:sdtContent>
                <w:r w:rsidR="001A7D84" w:rsidRPr="001A7D84">
                  <w:rPr>
                    <w:sz w:val="22"/>
                    <w:szCs w:val="22"/>
                  </w:rPr>
                  <w:t>Issue Date</w:t>
                </w:r>
              </w:sdtContent>
            </w:sdt>
          </w:p>
        </w:tc>
        <w:tc>
          <w:tcPr>
            <w:tcW w:w="78" w:type="dxa"/>
            <w:vAlign w:val="center"/>
          </w:tcPr>
          <w:p w14:paraId="4F51FDD5" w14:textId="77777777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1783B2A4" w14:textId="64FA0767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  <w:r w:rsidRPr="001A7D84">
              <w:rPr>
                <w:sz w:val="22"/>
                <w:szCs w:val="22"/>
              </w:rPr>
              <w:t>President</w:t>
            </w:r>
          </w:p>
        </w:tc>
        <w:tc>
          <w:tcPr>
            <w:tcW w:w="142" w:type="dxa"/>
            <w:vAlign w:val="center"/>
          </w:tcPr>
          <w:p w14:paraId="01DA1665" w14:textId="77777777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14:paraId="2699DEA9" w14:textId="66FAF7FF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  <w:r w:rsidRPr="001A7D84">
              <w:rPr>
                <w:sz w:val="22"/>
                <w:szCs w:val="22"/>
              </w:rPr>
              <w:t>Program Director</w:t>
            </w:r>
          </w:p>
        </w:tc>
        <w:tc>
          <w:tcPr>
            <w:tcW w:w="283" w:type="dxa"/>
            <w:vAlign w:val="center"/>
          </w:tcPr>
          <w:p w14:paraId="77FFB530" w14:textId="77777777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gridSpan w:val="6"/>
            <w:tcBorders>
              <w:bottom w:val="nil"/>
            </w:tcBorders>
            <w:vAlign w:val="center"/>
          </w:tcPr>
          <w:p w14:paraId="27D6E155" w14:textId="28FFDC12" w:rsidR="001A7D84" w:rsidRPr="001A7D84" w:rsidRDefault="001A7D84" w:rsidP="001A7D84">
            <w:pPr>
              <w:jc w:val="center"/>
              <w:rPr>
                <w:sz w:val="22"/>
                <w:szCs w:val="22"/>
              </w:rPr>
            </w:pPr>
            <w:r w:rsidRPr="001A7D84">
              <w:rPr>
                <w:sz w:val="20"/>
                <w:szCs w:val="20"/>
              </w:rPr>
              <w:t>trainandhire.aarohiinfo.com/verify</w:t>
            </w:r>
          </w:p>
        </w:tc>
      </w:tr>
    </w:tbl>
    <w:p w14:paraId="152920FB" w14:textId="79C8323C" w:rsidR="00292168" w:rsidRDefault="00D15D4D">
      <w:r>
        <w:br w:type="textWrapping" w:clear="all"/>
      </w:r>
    </w:p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7B7E" w14:textId="77777777" w:rsidR="0007131E" w:rsidRDefault="0007131E" w:rsidP="00E274A2">
      <w:r>
        <w:separator/>
      </w:r>
    </w:p>
  </w:endnote>
  <w:endnote w:type="continuationSeparator" w:id="0">
    <w:p w14:paraId="121319E1" w14:textId="77777777" w:rsidR="0007131E" w:rsidRDefault="0007131E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70FA" w14:textId="77777777" w:rsidR="0007131E" w:rsidRDefault="0007131E" w:rsidP="00E274A2">
      <w:r>
        <w:separator/>
      </w:r>
    </w:p>
  </w:footnote>
  <w:footnote w:type="continuationSeparator" w:id="0">
    <w:p w14:paraId="6792EAF5" w14:textId="77777777" w:rsidR="0007131E" w:rsidRDefault="0007131E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49E"/>
    <w:rsid w:val="000017A0"/>
    <w:rsid w:val="000537A1"/>
    <w:rsid w:val="0007131E"/>
    <w:rsid w:val="000A641B"/>
    <w:rsid w:val="00114D8E"/>
    <w:rsid w:val="0012521F"/>
    <w:rsid w:val="00184510"/>
    <w:rsid w:val="001A7D84"/>
    <w:rsid w:val="001E57B7"/>
    <w:rsid w:val="0025656E"/>
    <w:rsid w:val="00292168"/>
    <w:rsid w:val="00296FF3"/>
    <w:rsid w:val="00366216"/>
    <w:rsid w:val="003D4044"/>
    <w:rsid w:val="00404DFE"/>
    <w:rsid w:val="00481220"/>
    <w:rsid w:val="004961C8"/>
    <w:rsid w:val="004B3F9C"/>
    <w:rsid w:val="004F6D24"/>
    <w:rsid w:val="0059337D"/>
    <w:rsid w:val="005B09BE"/>
    <w:rsid w:val="005F7409"/>
    <w:rsid w:val="006774B6"/>
    <w:rsid w:val="006C60E6"/>
    <w:rsid w:val="0074596A"/>
    <w:rsid w:val="00793A50"/>
    <w:rsid w:val="007C7831"/>
    <w:rsid w:val="007D4116"/>
    <w:rsid w:val="00842FC8"/>
    <w:rsid w:val="009F449E"/>
    <w:rsid w:val="00AA64C2"/>
    <w:rsid w:val="00AC0554"/>
    <w:rsid w:val="00B813A3"/>
    <w:rsid w:val="00C46B32"/>
    <w:rsid w:val="00CD1290"/>
    <w:rsid w:val="00D15D4D"/>
    <w:rsid w:val="00DB7228"/>
    <w:rsid w:val="00DD00C7"/>
    <w:rsid w:val="00E274A2"/>
    <w:rsid w:val="00EA2CD7"/>
    <w:rsid w:val="00EA4C8D"/>
    <w:rsid w:val="00EB56DD"/>
    <w:rsid w:val="00EE5A14"/>
    <w:rsid w:val="00F769D7"/>
    <w:rsid w:val="00F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9B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tf333541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2570CA487B40A8A6112A386BF2C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F7B0-A46E-42D5-8E8F-717A8DD04921}"/>
      </w:docPartPr>
      <w:docPartBody>
        <w:p w:rsidR="00626D48" w:rsidRDefault="00B83C27">
          <w:pPr>
            <w:pStyle w:val="D02570CA487B40A8A6112A386BF2C8FB"/>
          </w:pPr>
          <w:r w:rsidRPr="005B09BE">
            <w:t>HAS SUCCESSFULLY COMPLETED THE</w:t>
          </w:r>
        </w:p>
      </w:docPartBody>
    </w:docPart>
    <w:docPart>
      <w:docPartPr>
        <w:name w:val="507DE08B99244F21B231C548A313F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7EEB7-57A5-44D0-AB8A-84E8BED0A87B}"/>
      </w:docPartPr>
      <w:docPartBody>
        <w:p w:rsidR="005153FD" w:rsidRDefault="00626D48" w:rsidP="00626D48">
          <w:pPr>
            <w:pStyle w:val="507DE08B99244F21B231C548A313F6DF"/>
          </w:pPr>
          <w:r>
            <w:t>Month, Day, Year</w:t>
          </w:r>
        </w:p>
      </w:docPartBody>
    </w:docPart>
    <w:docPart>
      <w:docPartPr>
        <w:name w:val="4A3D5AFB439E443EBB477251F69B5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2CD4-F8AB-4B4D-B308-CC5EF9E712E6}"/>
      </w:docPartPr>
      <w:docPartBody>
        <w:p w:rsidR="00AC059B" w:rsidRDefault="005153FD" w:rsidP="005153FD">
          <w:pPr>
            <w:pStyle w:val="4A3D5AFB439E443EBB477251F69B5561"/>
          </w:pPr>
          <w:r w:rsidRPr="00292168">
            <w:t>THIS ACKNOWLEDGES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DA"/>
    <w:rsid w:val="0038588A"/>
    <w:rsid w:val="00494512"/>
    <w:rsid w:val="005153FD"/>
    <w:rsid w:val="00626D48"/>
    <w:rsid w:val="006A1013"/>
    <w:rsid w:val="007B2FDA"/>
    <w:rsid w:val="0091410A"/>
    <w:rsid w:val="00AC059B"/>
    <w:rsid w:val="00B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3D5AFB439E443EBB477251F69B5561">
    <w:name w:val="4A3D5AFB439E443EBB477251F69B5561"/>
    <w:rsid w:val="005153FD"/>
    <w:rPr>
      <w:rFonts w:cs="Kokila"/>
    </w:rPr>
  </w:style>
  <w:style w:type="paragraph" w:customStyle="1" w:styleId="D02570CA487B40A8A6112A386BF2C8FB">
    <w:name w:val="D02570CA487B40A8A6112A386BF2C8FB"/>
    <w:rPr>
      <w:rFonts w:cs="Kokila"/>
    </w:rPr>
  </w:style>
  <w:style w:type="paragraph" w:customStyle="1" w:styleId="507DE08B99244F21B231C548A313F6DF">
    <w:name w:val="507DE08B99244F21B231C548A313F6DF"/>
    <w:rsid w:val="00626D48"/>
    <w:rPr>
      <w:rFonts w:cs="Kokil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tf33354199_win32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2021-06-17T16:51:00Z</dcterms:created>
  <dcterms:modified xsi:type="dcterms:W3CDTF">2021-06-17T18:06:00Z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